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0D2B8" w14:textId="77777777" w:rsidR="00CA49F4" w:rsidRDefault="00462400">
      <w:pPr>
        <w:pStyle w:val="Name"/>
      </w:pPr>
      <w:r>
        <w:t>Kyle</w:t>
      </w:r>
    </w:p>
    <w:p w14:paraId="0660B26A" w14:textId="77777777" w:rsidR="00462400" w:rsidRDefault="00462400">
      <w:pPr>
        <w:pStyle w:val="Name"/>
      </w:pPr>
      <w:r>
        <w:t>Yohler</w:t>
      </w:r>
    </w:p>
    <w:p w14:paraId="46A9509E" w14:textId="77777777" w:rsidR="00CA49F4" w:rsidRDefault="00462400">
      <w:pPr>
        <w:pStyle w:val="ContactInfo"/>
      </w:pPr>
      <w:r>
        <w:t xml:space="preserve">2972 Abbotsbury Ct, Greenwood, IN 46143 | 8122197318 | </w:t>
      </w:r>
      <w:hyperlink r:id="rId7" w:history="1">
        <w:r w:rsidRPr="002D4C31">
          <w:rPr>
            <w:rStyle w:val="Hyperlink"/>
          </w:rPr>
          <w:t>yohlerkyle@gmail.com</w:t>
        </w:r>
      </w:hyperlink>
      <w:r>
        <w:t xml:space="preserve"> | yohlo.me</w:t>
      </w:r>
    </w:p>
    <w:p w14:paraId="68869B82" w14:textId="48FAFC34" w:rsidR="00CA49F4" w:rsidRDefault="00462400">
      <w:pPr>
        <w:pStyle w:val="Heading1"/>
      </w:pPr>
      <w:r>
        <w:t xml:space="preserve">Core </w:t>
      </w:r>
      <w:r w:rsidR="004C4F43">
        <w:t>Qualifications</w:t>
      </w:r>
    </w:p>
    <w:p w14:paraId="0F08A977" w14:textId="77777777" w:rsidR="00462400" w:rsidRDefault="00462400">
      <w:pPr>
        <w:spacing w:after="180"/>
        <w:sectPr w:rsidR="00462400">
          <w:headerReference w:type="default" r:id="rId8"/>
          <w:footerReference w:type="default" r:id="rId9"/>
          <w:headerReference w:type="first" r:id="rId10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5A59E889" w14:textId="77777777" w:rsidR="00462400" w:rsidRDefault="00462400" w:rsidP="00462400">
      <w:pPr>
        <w:pStyle w:val="Heading1"/>
        <w:numPr>
          <w:ilvl w:val="0"/>
          <w:numId w:val="11"/>
        </w:numPr>
        <w:spacing w:before="0" w:after="60"/>
        <w:rPr>
          <w:rFonts w:asciiTheme="minorHAnsi" w:hAnsiTheme="minorHAnsi"/>
          <w:b w:val="0"/>
          <w:spacing w:val="0"/>
          <w:sz w:val="22"/>
        </w:rPr>
      </w:pPr>
      <w:r>
        <w:rPr>
          <w:rFonts w:asciiTheme="minorHAnsi" w:hAnsiTheme="minorHAnsi"/>
          <w:b w:val="0"/>
          <w:spacing w:val="0"/>
          <w:sz w:val="22"/>
        </w:rPr>
        <w:lastRenderedPageBreak/>
        <w:t>Results-orientated</w:t>
      </w:r>
    </w:p>
    <w:p w14:paraId="463AB359" w14:textId="77777777" w:rsidR="00462400" w:rsidRDefault="00462400" w:rsidP="00462400">
      <w:pPr>
        <w:pStyle w:val="ListParagraph"/>
        <w:numPr>
          <w:ilvl w:val="0"/>
          <w:numId w:val="11"/>
        </w:numPr>
      </w:pPr>
      <w:r>
        <w:t>Excel in problem solving</w:t>
      </w:r>
    </w:p>
    <w:p w14:paraId="54FF4688" w14:textId="77777777" w:rsidR="00462400" w:rsidRDefault="00462400" w:rsidP="00462400">
      <w:pPr>
        <w:pStyle w:val="ListParagraph"/>
        <w:numPr>
          <w:ilvl w:val="0"/>
          <w:numId w:val="11"/>
        </w:numPr>
      </w:pPr>
      <w:r>
        <w:t>Quick Learner</w:t>
      </w:r>
    </w:p>
    <w:p w14:paraId="6041AA25" w14:textId="77777777" w:rsidR="00462400" w:rsidRDefault="00462400" w:rsidP="00462400">
      <w:pPr>
        <w:pStyle w:val="ListParagraph"/>
        <w:numPr>
          <w:ilvl w:val="0"/>
          <w:numId w:val="11"/>
        </w:numPr>
      </w:pPr>
      <w:r>
        <w:t>Computer Proficient</w:t>
      </w:r>
    </w:p>
    <w:p w14:paraId="52292602" w14:textId="77777777" w:rsidR="00462400" w:rsidRDefault="00462400" w:rsidP="00462400"/>
    <w:p w14:paraId="20800A91" w14:textId="77777777" w:rsidR="004C4F43" w:rsidRDefault="004C4F43" w:rsidP="00462400"/>
    <w:p w14:paraId="6EC98237" w14:textId="3F5625EA" w:rsidR="004C4F43" w:rsidRDefault="00462400" w:rsidP="004C4F43">
      <w:pPr>
        <w:pStyle w:val="ListParagraph"/>
        <w:numPr>
          <w:ilvl w:val="0"/>
          <w:numId w:val="11"/>
        </w:numPr>
      </w:pPr>
      <w:r>
        <w:lastRenderedPageBreak/>
        <w:t>Java</w:t>
      </w:r>
    </w:p>
    <w:p w14:paraId="7DD1A590" w14:textId="6F06659D" w:rsidR="004C4F43" w:rsidRDefault="004C4F43" w:rsidP="00462400">
      <w:pPr>
        <w:pStyle w:val="ListParagraph"/>
        <w:numPr>
          <w:ilvl w:val="0"/>
          <w:numId w:val="11"/>
        </w:numPr>
      </w:pPr>
      <w:r>
        <w:t>Python</w:t>
      </w:r>
    </w:p>
    <w:p w14:paraId="1E2F8444" w14:textId="1A77BAE4" w:rsidR="00462400" w:rsidRDefault="00462400" w:rsidP="00462400">
      <w:pPr>
        <w:pStyle w:val="ListParagraph"/>
        <w:numPr>
          <w:ilvl w:val="0"/>
          <w:numId w:val="11"/>
        </w:numPr>
      </w:pPr>
      <w:r>
        <w:t>Android</w:t>
      </w:r>
      <w:r w:rsidR="004C4F43">
        <w:t xml:space="preserve"> Development</w:t>
      </w:r>
    </w:p>
    <w:p w14:paraId="65882DED" w14:textId="3456B7B0" w:rsidR="004C4F43" w:rsidRDefault="004C4F43" w:rsidP="00462400">
      <w:pPr>
        <w:pStyle w:val="ListParagraph"/>
        <w:numPr>
          <w:ilvl w:val="0"/>
          <w:numId w:val="11"/>
        </w:numPr>
      </w:pPr>
      <w:r>
        <w:t>MySQL and SQLite</w:t>
      </w:r>
    </w:p>
    <w:p w14:paraId="1FF1EC90" w14:textId="7E498535" w:rsidR="00462400" w:rsidRDefault="00462400" w:rsidP="00462400">
      <w:pPr>
        <w:pStyle w:val="ListParagraph"/>
        <w:numPr>
          <w:ilvl w:val="0"/>
          <w:numId w:val="11"/>
        </w:numPr>
        <w:jc w:val="both"/>
      </w:pPr>
      <w:r>
        <w:t>HTML/CSS/</w:t>
      </w:r>
      <w:r w:rsidR="004C4F43">
        <w:t>PHP/</w:t>
      </w:r>
      <w:r>
        <w:t>JavaScript</w:t>
      </w:r>
    </w:p>
    <w:p w14:paraId="1F0D0B35" w14:textId="77777777" w:rsidR="00462400" w:rsidRPr="00462400" w:rsidRDefault="00462400" w:rsidP="00462400">
      <w:pPr>
        <w:pStyle w:val="ListParagraph"/>
        <w:numPr>
          <w:ilvl w:val="0"/>
          <w:numId w:val="11"/>
        </w:numPr>
        <w:jc w:val="both"/>
        <w:sectPr w:rsidR="00462400" w:rsidRPr="00462400" w:rsidSect="00462400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  <w:r>
        <w:t>Unix/bash</w:t>
      </w:r>
    </w:p>
    <w:p w14:paraId="5273C140" w14:textId="77777777" w:rsidR="00CA49F4" w:rsidRDefault="002D56A4">
      <w:pPr>
        <w:pStyle w:val="Heading1"/>
      </w:pPr>
      <w:sdt>
        <w:sdtPr>
          <w:id w:val="-1150367223"/>
          <w:placeholder>
            <w:docPart w:val="2739220195BED94DA2EA604FBAB9D1E6"/>
          </w:placeholder>
          <w:temporary/>
          <w:showingPlcHdr/>
          <w15:appearance w15:val="hidden"/>
        </w:sdtPr>
        <w:sdtEndPr/>
        <w:sdtContent>
          <w:r w:rsidR="00617D1E">
            <w:t>Education</w:t>
          </w:r>
        </w:sdtContent>
      </w:sdt>
    </w:p>
    <w:p w14:paraId="3DC99BA7" w14:textId="77777777" w:rsidR="00CA49F4" w:rsidRDefault="00462400">
      <w:pPr>
        <w:pStyle w:val="Heading2"/>
      </w:pPr>
      <w:r>
        <w:t>Masters :: Computer Science / Indiana University, 2020</w:t>
      </w:r>
    </w:p>
    <w:p w14:paraId="5AF12C4D" w14:textId="77777777" w:rsidR="004C4F43" w:rsidRPr="004C4F43" w:rsidRDefault="004C4F43" w:rsidP="004C4F43">
      <w:pPr>
        <w:pStyle w:val="Heading2"/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</w:pPr>
      <w:r w:rsidRPr="004C4F43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>Minors in Informatics and Human-Centered Design, 3.64 GPA, 3.8 GPA in Computer Science</w:t>
      </w:r>
    </w:p>
    <w:p w14:paraId="1F407EBF" w14:textId="03A8F639" w:rsidR="004C4F43" w:rsidRDefault="004C4F43" w:rsidP="004C4F43">
      <w:pPr>
        <w:pStyle w:val="Heading2"/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</w:pPr>
      <w:r w:rsidRPr="004C4F43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 xml:space="preserve">Courses, Founders Scholar Academic Achievement Award, Academic Deans </w:t>
      </w:r>
      <w:r w:rsidRPr="004C4F43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>List, Coursework</w:t>
      </w:r>
      <w:r w:rsidRPr="004C4F43"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  <w:t xml:space="preserve"> in German</w:t>
      </w:r>
    </w:p>
    <w:p w14:paraId="458F763D" w14:textId="77777777" w:rsidR="004C4F43" w:rsidRDefault="004C4F43" w:rsidP="004C4F43">
      <w:pPr>
        <w:pStyle w:val="Heading2"/>
        <w:rPr>
          <w:rFonts w:asciiTheme="minorHAnsi" w:eastAsiaTheme="minorHAnsi" w:hAnsiTheme="minorHAnsi" w:cstheme="minorBidi"/>
          <w:b w:val="0"/>
          <w:i w:val="0"/>
          <w:spacing w:val="0"/>
          <w:sz w:val="22"/>
          <w:szCs w:val="22"/>
        </w:rPr>
      </w:pPr>
    </w:p>
    <w:p w14:paraId="4EAA0DE5" w14:textId="2313F3AE" w:rsidR="004C4F43" w:rsidRPr="004C4F43" w:rsidRDefault="002D56A4" w:rsidP="004C4F43">
      <w:pPr>
        <w:pStyle w:val="Heading2"/>
        <w:spacing w:line="480" w:lineRule="auto"/>
      </w:pPr>
      <w:sdt>
        <w:sdtPr>
          <w:id w:val="617349259"/>
          <w:placeholder>
            <w:docPart w:val="767C8EAE022D2E4391DA4F5702E3FA67"/>
          </w:placeholder>
          <w:temporary/>
          <w:showingPlcHdr/>
          <w15:appearance w15:val="hidden"/>
        </w:sdtPr>
        <w:sdtEndPr/>
        <w:sdtContent>
          <w:r w:rsidR="00617D1E">
            <w:t>Experience</w:t>
          </w:r>
        </w:sdtContent>
      </w:sdt>
    </w:p>
    <w:p w14:paraId="0808AEE7" w14:textId="77777777" w:rsidR="00CA49F4" w:rsidRPr="00462400" w:rsidRDefault="00462400" w:rsidP="004C4F43">
      <w:pPr>
        <w:pStyle w:val="Heading2"/>
        <w:spacing w:line="240" w:lineRule="auto"/>
        <w:rPr>
          <w:b w:val="0"/>
        </w:rPr>
      </w:pPr>
      <w:r>
        <w:t xml:space="preserve">Pizza King, </w:t>
      </w:r>
      <w:r>
        <w:rPr>
          <w:b w:val="0"/>
        </w:rPr>
        <w:t>Greenwood, IN</w:t>
      </w:r>
    </w:p>
    <w:p w14:paraId="502A9601" w14:textId="4F782776" w:rsidR="00CA49F4" w:rsidRDefault="00462400">
      <w:pPr>
        <w:pStyle w:val="Heading3"/>
      </w:pPr>
      <w:r>
        <w:t>Server / June 2014 to Current</w:t>
      </w:r>
      <w:r w:rsidR="004C4F43">
        <w:t xml:space="preserve"> (Summer)</w:t>
      </w:r>
    </w:p>
    <w:p w14:paraId="0CC98626" w14:textId="77777777" w:rsidR="00CA49F4" w:rsidRDefault="00462400">
      <w:r>
        <w:t>Established client-focused skills</w:t>
      </w:r>
    </w:p>
    <w:p w14:paraId="5E107F4B" w14:textId="77777777" w:rsidR="004C4F43" w:rsidRDefault="004C4F43"/>
    <w:p w14:paraId="24F50E26" w14:textId="77777777" w:rsidR="004C4F43" w:rsidRPr="004C4F43" w:rsidRDefault="004C4F43" w:rsidP="004C4F43">
      <w:pPr>
        <w:rPr>
          <w:sz w:val="26"/>
          <w:szCs w:val="26"/>
        </w:rPr>
      </w:pPr>
      <w:r w:rsidRPr="004C4F43">
        <w:rPr>
          <w:b/>
          <w:sz w:val="26"/>
          <w:szCs w:val="26"/>
        </w:rPr>
        <w:t>Moocho, Inc.</w:t>
      </w:r>
      <w:r w:rsidRPr="004C4F43">
        <w:rPr>
          <w:sz w:val="26"/>
          <w:szCs w:val="26"/>
        </w:rPr>
        <w:t>, Bloomington, IN</w:t>
      </w:r>
    </w:p>
    <w:p w14:paraId="682C8565" w14:textId="77777777" w:rsidR="004C4F43" w:rsidRDefault="004C4F43" w:rsidP="004C4F43">
      <w:r>
        <w:t>CTO (Campus Technology Officer) / August 2016 to Current</w:t>
      </w:r>
    </w:p>
    <w:p w14:paraId="0F06595F" w14:textId="77777777" w:rsidR="004C4F43" w:rsidRDefault="004C4F43" w:rsidP="004C4F43">
      <w:r>
        <w:t>Expanded client-focused skills</w:t>
      </w:r>
    </w:p>
    <w:p w14:paraId="019F57A6" w14:textId="77777777" w:rsidR="004C4F43" w:rsidRDefault="004C4F43" w:rsidP="004C4F43">
      <w:r>
        <w:t>Hands on experience with practical technology</w:t>
      </w:r>
    </w:p>
    <w:p w14:paraId="4F8EBE1F" w14:textId="58F22F61" w:rsidR="004C4F43" w:rsidRDefault="004C4F43" w:rsidP="004C4F43">
      <w:r>
        <w:t>Ensured functionality of company devices</w:t>
      </w:r>
    </w:p>
    <w:p w14:paraId="22496EF9" w14:textId="77777777" w:rsidR="00CA49F4" w:rsidRDefault="00CA49F4"/>
    <w:p w14:paraId="5A485244" w14:textId="77777777" w:rsidR="004C4F43" w:rsidRDefault="004C4F43"/>
    <w:p w14:paraId="2388CFC0" w14:textId="77777777" w:rsidR="004C4F43" w:rsidRDefault="004C4F43"/>
    <w:p w14:paraId="7A489401" w14:textId="77777777" w:rsidR="004C4F43" w:rsidRDefault="004C4F43"/>
    <w:p w14:paraId="5A90A75F" w14:textId="77777777" w:rsidR="004C4F43" w:rsidRPr="004C4F43" w:rsidRDefault="004C4F43" w:rsidP="004C4F43">
      <w:pPr>
        <w:rPr>
          <w:b/>
          <w:sz w:val="26"/>
          <w:szCs w:val="26"/>
        </w:rPr>
      </w:pPr>
      <w:r w:rsidRPr="004C4F43">
        <w:rPr>
          <w:b/>
          <w:sz w:val="26"/>
          <w:szCs w:val="26"/>
        </w:rPr>
        <w:lastRenderedPageBreak/>
        <w:t>Research Experience</w:t>
      </w:r>
    </w:p>
    <w:p w14:paraId="7A71BC7A" w14:textId="77777777" w:rsidR="004C4F43" w:rsidRPr="009E29AD" w:rsidRDefault="004C4F43" w:rsidP="004C4F43">
      <w:pPr>
        <w:rPr>
          <w:i/>
          <w:sz w:val="26"/>
          <w:szCs w:val="26"/>
        </w:rPr>
      </w:pPr>
      <w:r w:rsidRPr="009E29AD">
        <w:rPr>
          <w:b/>
          <w:sz w:val="26"/>
          <w:szCs w:val="26"/>
        </w:rPr>
        <w:t>Research Intern</w:t>
      </w:r>
      <w:r w:rsidRPr="004C4F43">
        <w:rPr>
          <w:sz w:val="26"/>
          <w:szCs w:val="26"/>
        </w:rPr>
        <w:t xml:space="preserve">, </w:t>
      </w:r>
      <w:r w:rsidRPr="009E29AD">
        <w:rPr>
          <w:i/>
          <w:sz w:val="26"/>
          <w:szCs w:val="26"/>
        </w:rPr>
        <w:t>Indiana University School of Informatics and</w:t>
      </w:r>
    </w:p>
    <w:p w14:paraId="785893C5" w14:textId="77777777" w:rsidR="004C4F43" w:rsidRDefault="004C4F43" w:rsidP="004C4F43">
      <w:r w:rsidRPr="009E29AD">
        <w:rPr>
          <w:i/>
          <w:sz w:val="26"/>
          <w:szCs w:val="26"/>
        </w:rPr>
        <w:t>Computing</w:t>
      </w:r>
      <w:r w:rsidRPr="004C4F43">
        <w:rPr>
          <w:sz w:val="26"/>
          <w:szCs w:val="26"/>
        </w:rPr>
        <w:t>,</w:t>
      </w:r>
      <w:r>
        <w:t xml:space="preserve"> </w:t>
      </w:r>
      <w:r w:rsidRPr="004C4F43">
        <w:rPr>
          <w:i/>
        </w:rPr>
        <w:t>August 2016 to Current</w:t>
      </w:r>
    </w:p>
    <w:p w14:paraId="5844D51F" w14:textId="3BE7AFEF" w:rsidR="004C4F43" w:rsidRDefault="004C4F43" w:rsidP="004C4F43">
      <w:r>
        <w:t>Applied computer science know</w:t>
      </w:r>
      <w:r>
        <w:t>ledge towards practical project</w:t>
      </w:r>
    </w:p>
    <w:p w14:paraId="4C66861F" w14:textId="77777777" w:rsidR="004C4F43" w:rsidRDefault="004C4F43" w:rsidP="004C4F43">
      <w:r>
        <w:t xml:space="preserve">Created databases consisting of data from Twitter and </w:t>
      </w:r>
      <w:r>
        <w:t xml:space="preserve">Observatory on Social Media </w:t>
      </w:r>
    </w:p>
    <w:p w14:paraId="63B0FA06" w14:textId="14342875" w:rsidR="004C4F43" w:rsidRDefault="004C4F43" w:rsidP="004C4F43">
      <w:pPr>
        <w:ind w:firstLine="720"/>
      </w:pPr>
      <w:r>
        <w:t>(OSoMe)</w:t>
      </w:r>
      <w:r>
        <w:t xml:space="preserve"> resources</w:t>
      </w:r>
    </w:p>
    <w:p w14:paraId="1774AA60" w14:textId="77777777" w:rsidR="004C4F43" w:rsidRDefault="004C4F43" w:rsidP="004C4F43">
      <w:r>
        <w:t>Developed system for graphing and publishing IU’s OSoME data to Twitter</w:t>
      </w:r>
    </w:p>
    <w:p w14:paraId="03FAA960" w14:textId="71B8D174" w:rsidR="004C4F43" w:rsidRDefault="004C4F43" w:rsidP="004C4F43">
      <w:r>
        <w:t>Worked as a part of a team in order to achieve set goals</w:t>
      </w:r>
    </w:p>
    <w:p w14:paraId="3000D823" w14:textId="14D30A72" w:rsidR="004C4F43" w:rsidRDefault="00606276" w:rsidP="004C4F43">
      <w:r>
        <w:t>http://</w:t>
      </w:r>
      <w:bookmarkStart w:id="0" w:name="_GoBack"/>
      <w:bookmarkEnd w:id="0"/>
      <w:r w:rsidR="004C4F43">
        <w:t>www.twitter.com/OSoMe_Bot</w:t>
      </w:r>
    </w:p>
    <w:sectPr w:rsidR="004C4F43" w:rsidSect="00462400">
      <w:type w:val="continuous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4D5C6A" w14:textId="77777777" w:rsidR="002D56A4" w:rsidRDefault="002D56A4">
      <w:pPr>
        <w:spacing w:after="0" w:line="240" w:lineRule="auto"/>
      </w:pPr>
      <w:r>
        <w:separator/>
      </w:r>
    </w:p>
  </w:endnote>
  <w:endnote w:type="continuationSeparator" w:id="0">
    <w:p w14:paraId="79694C82" w14:textId="77777777" w:rsidR="002D56A4" w:rsidRDefault="002D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B9D84" w14:textId="77777777" w:rsidR="00CA49F4" w:rsidRDefault="00617D1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62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2E6A6" w14:textId="77777777" w:rsidR="002D56A4" w:rsidRDefault="002D56A4">
      <w:pPr>
        <w:spacing w:after="0" w:line="240" w:lineRule="auto"/>
      </w:pPr>
      <w:r>
        <w:separator/>
      </w:r>
    </w:p>
  </w:footnote>
  <w:footnote w:type="continuationSeparator" w:id="0">
    <w:p w14:paraId="7637E248" w14:textId="77777777" w:rsidR="002D56A4" w:rsidRDefault="002D5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0F28FF" w14:textId="77777777" w:rsidR="00CA49F4" w:rsidRDefault="00617D1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5E1B8DE" wp14:editId="2F7DE85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BAED352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A8F91" w14:textId="77777777" w:rsidR="00CA49F4" w:rsidRDefault="00617D1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C46A387" wp14:editId="0CFC30B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7DE80AC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5495E9A"/>
    <w:multiLevelType w:val="hybridMultilevel"/>
    <w:tmpl w:val="0B4A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004E7"/>
    <w:multiLevelType w:val="hybridMultilevel"/>
    <w:tmpl w:val="A96C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00"/>
    <w:rsid w:val="002D56A4"/>
    <w:rsid w:val="0033365E"/>
    <w:rsid w:val="00462400"/>
    <w:rsid w:val="004C4F43"/>
    <w:rsid w:val="00606276"/>
    <w:rsid w:val="00617D1E"/>
    <w:rsid w:val="009E29AD"/>
    <w:rsid w:val="00CA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47D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62400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0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yohlerkyle@g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kyle/Library/Containers/com.microsoft.Word/Data/Library/Caches/TM10002079/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39220195BED94DA2EA604FBAB9D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B9F65-9CC5-B64A-A150-0323ACD21306}"/>
      </w:docPartPr>
      <w:docPartBody>
        <w:p w:rsidR="00E637F2" w:rsidRDefault="004D713B">
          <w:pPr>
            <w:pStyle w:val="2739220195BED94DA2EA604FBAB9D1E6"/>
          </w:pPr>
          <w:r>
            <w:t>Education</w:t>
          </w:r>
        </w:p>
      </w:docPartBody>
    </w:docPart>
    <w:docPart>
      <w:docPartPr>
        <w:name w:val="767C8EAE022D2E4391DA4F5702E3F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58DE2-1CFC-2142-BECB-891405A8DD5F}"/>
      </w:docPartPr>
      <w:docPartBody>
        <w:p w:rsidR="00E637F2" w:rsidRDefault="004D713B">
          <w:pPr>
            <w:pStyle w:val="767C8EAE022D2E4391DA4F5702E3FA6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3B"/>
    <w:rsid w:val="004D713B"/>
    <w:rsid w:val="00A80D75"/>
    <w:rsid w:val="00E6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498EDAA0084F40B46CFA743B8EE22D">
    <w:name w:val="1D498EDAA0084F40B46CFA743B8EE22D"/>
  </w:style>
  <w:style w:type="paragraph" w:customStyle="1" w:styleId="74660F787998644EAE8F849D2926A2BA">
    <w:name w:val="74660F787998644EAE8F849D2926A2BA"/>
  </w:style>
  <w:style w:type="paragraph" w:customStyle="1" w:styleId="1AB1C108459E084086E0F7CB3F8D7F4A">
    <w:name w:val="1AB1C108459E084086E0F7CB3F8D7F4A"/>
  </w:style>
  <w:style w:type="paragraph" w:customStyle="1" w:styleId="2A0C07DF7E769E43AEBA908AC3839C40">
    <w:name w:val="2A0C07DF7E769E43AEBA908AC3839C40"/>
  </w:style>
  <w:style w:type="paragraph" w:customStyle="1" w:styleId="2739220195BED94DA2EA604FBAB9D1E6">
    <w:name w:val="2739220195BED94DA2EA604FBAB9D1E6"/>
  </w:style>
  <w:style w:type="paragraph" w:customStyle="1" w:styleId="8401121F5F10434C8888B5FC84D40BC5">
    <w:name w:val="8401121F5F10434C8888B5FC84D40BC5"/>
  </w:style>
  <w:style w:type="paragraph" w:customStyle="1" w:styleId="12F6A4AE31927D448A3465748EF1957C">
    <w:name w:val="12F6A4AE31927D448A3465748EF1957C"/>
  </w:style>
  <w:style w:type="paragraph" w:customStyle="1" w:styleId="767C8EAE022D2E4391DA4F5702E3FA67">
    <w:name w:val="767C8EAE022D2E4391DA4F5702E3FA67"/>
  </w:style>
  <w:style w:type="paragraph" w:customStyle="1" w:styleId="F442E7EC2429154BA06F569453FF5AB6">
    <w:name w:val="F442E7EC2429154BA06F569453FF5AB6"/>
  </w:style>
  <w:style w:type="paragraph" w:customStyle="1" w:styleId="38DC413AD4A44149AD9087356D344421">
    <w:name w:val="38DC413AD4A44149AD9087356D344421"/>
  </w:style>
  <w:style w:type="paragraph" w:customStyle="1" w:styleId="63155516AF02AD4B9CA88C3203C58F96">
    <w:name w:val="63155516AF02AD4B9CA88C3203C58F96"/>
  </w:style>
  <w:style w:type="paragraph" w:customStyle="1" w:styleId="F57A9ED9B683F24D805B879C9A56A56B">
    <w:name w:val="F57A9ED9B683F24D805B879C9A56A56B"/>
  </w:style>
  <w:style w:type="paragraph" w:customStyle="1" w:styleId="997116B17BEEDB439FCF3E57ECA9A740">
    <w:name w:val="997116B17BEEDB439FCF3E57ECA9A740"/>
  </w:style>
  <w:style w:type="paragraph" w:customStyle="1" w:styleId="13E8CF2FF0AA534CBDA61E1E6914E22E">
    <w:name w:val="13E8CF2FF0AA534CBDA61E1E6914E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13</TotalTime>
  <Pages>2</Pages>
  <Words>200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Yohler</dc:creator>
  <cp:keywords/>
  <dc:description/>
  <cp:lastModifiedBy>Microsoft Office User</cp:lastModifiedBy>
  <cp:revision>7</cp:revision>
  <cp:lastPrinted>2016-05-01T05:46:00Z</cp:lastPrinted>
  <dcterms:created xsi:type="dcterms:W3CDTF">2016-05-01T05:38:00Z</dcterms:created>
  <dcterms:modified xsi:type="dcterms:W3CDTF">2016-12-09T15:57:00Z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